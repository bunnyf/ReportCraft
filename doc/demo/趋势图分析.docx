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931" w:type="dxa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51" w:hRule="atLeast"/>
        </w:trPr>
        <w:tc>
          <w:tcPr>
            <w:tcW w:w="893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sz w:val="32"/>
                <w:szCs w:val="32"/>
                <w:lang w:eastAsia="zh-CN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b/>
                <w:sz w:val="32"/>
                <w:szCs w:val="32"/>
                <w:lang w:eastAsia="zh-CN"/>
              </w:rPr>
              <w:t>趋势图分析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3" w:hRule="atLeast"/>
        </w:trPr>
        <w:tc>
          <w:tcPr>
            <w:tcW w:w="8931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路径：/本钢板材股份有限公司/能源管控中心/制氧作业区/七号制氧机/7#空压机/空压机电机/1H（电机外水平）/1Hv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72" w:hRule="atLeast"/>
        </w:trPr>
        <w:tc>
          <w:tcPr>
            <w:tcW w:w="8931" w:type="dxa"/>
            <w:noWrap w:val="0"/>
            <w:vAlign w:val="top"/>
          </w:tcPr>
          <w:p>
            <w:pPr>
              <w:ind w:left="-107" w:leftChars="-51"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588000" cy="2286000"/>
                  <wp:effectExtent l="0" t="0" r="12700" b="0"/>
                  <wp:docPr id="1" name="图片 1" descr="202502132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250213274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hint="eastAsia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7"/>
        <w:gridCol w:w="986"/>
        <w:gridCol w:w="845"/>
        <w:gridCol w:w="846"/>
        <w:gridCol w:w="845"/>
        <w:gridCol w:w="844"/>
        <w:gridCol w:w="982"/>
        <w:gridCol w:w="10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检测时间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测量值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mm/s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峭度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歪度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脉冲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因子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波形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因子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裕度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指标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峰值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2024-02-21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15:51:30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0.55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2.85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0.31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3.19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3.74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2024-02-28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10:42:33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0.78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2.23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0.07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3.28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3.85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2024-03-05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10:04:22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0.73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2.37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0.09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3.22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3.76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2024-03-12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10:01:55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0.53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2.7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0.19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3.32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3.94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2024-03-15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09:33:05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0.43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2.91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0.34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3.83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4.5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2024-03-19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09:31:59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0.83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2.31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0.06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3.41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4.02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2024-03-26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09:42:44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0.53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2.68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0.37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2.98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1.18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3.45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2024-04-02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09:52:53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1.28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1.67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0.04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2.37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1.13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2.63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2024-04-09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14:23:31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0.42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2.71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0.24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3.67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1.23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4.37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2024-04-17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09:58:26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0.47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2.84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0.31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3.27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3.82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2024-04-23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09:49:29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0.44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2.75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0.2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3.42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4.01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2024-05-07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09:59:18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0.47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2.9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0.33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3.05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3.59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2024-05-14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10:12:56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0.48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2.72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0.27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3.65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4.29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2024-05-21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10:02:30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0.64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2.82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0.29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2.73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1.16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3.08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15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2024-05-28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09:57:40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0.49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2.87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0.38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3.18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3.72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16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2024-06-04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10:07:29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0.43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2.78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0.15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3.68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1.23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4.4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17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2024-06-11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10:00:48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0.49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2.71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-0.29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4.28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1.26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5.17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18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2024-06-18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09:12:04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0.7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2.89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0.23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2.83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1.15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3.19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19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2024-06-25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09:31:26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0.55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2.76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0.17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3.32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3.91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2024-07-02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14:06:25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0.5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2.74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0.24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3.25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3.82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2024-07-09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09:45:41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0.45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2.58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0.16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3.23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3.82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22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2024-07-16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09:39:10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0.47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2.76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0.15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3.25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3.8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23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2024-07-23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09:41:45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0.48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2.53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0.14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3.09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3.62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24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2024-07-30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09:29:26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0.55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2.7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0.12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3.48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4.1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25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2024-08-06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09:40:33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0.5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2.8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-0.32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4.05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1.27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4.9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26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2024-08-14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10:06:53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0.59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2.72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0.15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3.01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1.17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3.42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27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2024-08-20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09:42:52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0.49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2.68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0.22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3.24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3.82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28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2024-08-27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09:41:36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0.51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2.79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0.31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3.37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3.96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29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2024-09-06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10:26:27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0.45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2.8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0.36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3.26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3.78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30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2024-09-13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10:30:14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0.44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2.89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0.41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3.24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1.19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3.76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31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2024-09-19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10:03:24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0.61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2.93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0.36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2.62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1.16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2.96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32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2024-09-20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10:02:25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0.39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2.8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0.25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3.45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4.04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33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2024-09-24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10:11:53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0.56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2.9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0.23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3.1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1.18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3.57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34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2024-10-09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10:00:58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0.6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2.94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0.09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3.47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4.06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35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2024-10-15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09:54:44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0.99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2.05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0.08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2.97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1.17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3.37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36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2024-10-22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09:55:53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0.74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2.24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0.02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3.21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3.71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37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2024-10-30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09:57:28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0.77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2.65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0.14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3.63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1.23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4.3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38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2024-11-04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13:55:15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1.5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1.72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-0.05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2.3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1.14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2.55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39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2024-11-04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14:10:56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0.91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2.08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0.01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2.89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1.19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3.32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2024-11-16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09:29:10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1.57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1.66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-0.06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2.3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1.13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2.53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41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2024-11-16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10:09:08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1.42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1.74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-0.07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2.4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1.14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2.67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42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2024-11-19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13:47:56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0.45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2.73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0.23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4.1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1.24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4.91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43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2024-12-18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14:19:26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0.47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2.89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0.14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3.9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1.23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4.64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44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2024-12-24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09:36:44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0.46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2.95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0.26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3.9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1.23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4.63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45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2024-12-27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09:54:41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0.48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2.79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0.24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3.7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4.36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46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2025-01-02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14:03:01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0.53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2.81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0.26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3.67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4.33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47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2025-01-07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09:41:58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0.55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3.17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-0.03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4.71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1.27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5.7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48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2025-01-14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09:40:57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0.54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2.67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0.18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3.46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1.23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4.11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49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2025-01-22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09:44:02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0.54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2.78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0.19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3.45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4.07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50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2025-02-07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09:32:53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0.51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2.77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-0.2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4.63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1.25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5.56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51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2025-02-11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09:48:28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0.49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2.92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0.39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3.67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4.26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52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2025-02-12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13:30:46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0.51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2.89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0.13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3.66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1.25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4.37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2.93</w:t>
            </w:r>
          </w:p>
        </w:tc>
      </w:tr>
    </w:tbl>
    <w:p>
      <w:pPr>
        <w:jc w:val="left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862391"/>
    <w:rsid w:val="00175660"/>
    <w:rsid w:val="00187EF2"/>
    <w:rsid w:val="0021346F"/>
    <w:rsid w:val="00224B87"/>
    <w:rsid w:val="002752B7"/>
    <w:rsid w:val="0030645A"/>
    <w:rsid w:val="00376683"/>
    <w:rsid w:val="003D75B9"/>
    <w:rsid w:val="004339A8"/>
    <w:rsid w:val="0045471F"/>
    <w:rsid w:val="00463CF6"/>
    <w:rsid w:val="004A062F"/>
    <w:rsid w:val="00500719"/>
    <w:rsid w:val="005B1563"/>
    <w:rsid w:val="006263FC"/>
    <w:rsid w:val="00642CD4"/>
    <w:rsid w:val="00692B62"/>
    <w:rsid w:val="006A4E9B"/>
    <w:rsid w:val="006C50A2"/>
    <w:rsid w:val="00747BA2"/>
    <w:rsid w:val="007B6391"/>
    <w:rsid w:val="007B7CC3"/>
    <w:rsid w:val="007F1AB6"/>
    <w:rsid w:val="00895D90"/>
    <w:rsid w:val="008B656D"/>
    <w:rsid w:val="0094006F"/>
    <w:rsid w:val="009C5EB7"/>
    <w:rsid w:val="00A13210"/>
    <w:rsid w:val="00A31A68"/>
    <w:rsid w:val="00A430C1"/>
    <w:rsid w:val="00A44BD9"/>
    <w:rsid w:val="00A6244D"/>
    <w:rsid w:val="00A66359"/>
    <w:rsid w:val="00AF27DB"/>
    <w:rsid w:val="00BA0D78"/>
    <w:rsid w:val="00BA7759"/>
    <w:rsid w:val="00BB63A4"/>
    <w:rsid w:val="00BE4C34"/>
    <w:rsid w:val="00CB307D"/>
    <w:rsid w:val="00CB5682"/>
    <w:rsid w:val="00CD2A34"/>
    <w:rsid w:val="00D14866"/>
    <w:rsid w:val="00D70C59"/>
    <w:rsid w:val="00DA74D2"/>
    <w:rsid w:val="00DF59B6"/>
    <w:rsid w:val="00E0250D"/>
    <w:rsid w:val="00E17A3E"/>
    <w:rsid w:val="00E2232C"/>
    <w:rsid w:val="00E86C0A"/>
    <w:rsid w:val="00F310BF"/>
    <w:rsid w:val="00F44E4F"/>
    <w:rsid w:val="00F4694E"/>
    <w:rsid w:val="248623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Style w:val="4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Temp\202502132741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202502132741.doc</Template>
  <Company>市商务局</Company>
  <Pages>1</Pages>
  <Words>32</Words>
  <Characters>32</Characters>
  <Lines>1</Lines>
  <Paragraphs>1</Paragraphs>
  <TotalTime>0</TotalTime>
  <ScaleCrop>false</ScaleCrop>
  <LinksUpToDate>false</LinksUpToDate>
  <CharactersWithSpaces>32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2025-02-13T07:27:00Z</dcterms:created>
  <dc:creator>Administrator</dc:creator>
  <cp:lastModifiedBy>Administrator</cp:lastModifiedBy>
  <dcterms:modified xsi:type="dcterms:W3CDTF">2025-02-13T07:27:57Z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B77D5B1A3EA640C5876F2AE8DDBC36A6</vt:lpwstr>
  </property>
  <property fmtid="{D5CDD505-2E9C-101B-9397-08002B2CF9AE}" pid="3" name="KSOProductBuildVer">
    <vt:lpwstr>2052-11.8.2.12085</vt:lpwstr>
  </property>
</Properties>
</file>